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5558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48"/>
        <w:gridCol w:w="8856"/>
      </w:tblGrid>
      <w:tr w:rsidR="000E24AC" w:rsidRPr="00565B06" w14:paraId="25C68D74" w14:textId="77777777" w:rsidTr="00A2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6"/>
        </w:trPr>
        <w:tc>
          <w:tcPr>
            <w:tcW w:w="748" w:type="dxa"/>
            <w:tcMar>
              <w:bottom w:w="0" w:type="dxa"/>
              <w:right w:w="216" w:type="dxa"/>
            </w:tcMar>
            <w:vAlign w:val="bottom"/>
          </w:tcPr>
          <w:p w14:paraId="518F6CE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1A8C9B" wp14:editId="219112B1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D68C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856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6527E5E" w14:textId="15374A80" w:rsidR="000E24AC" w:rsidRPr="00565B06" w:rsidRDefault="000E24AC" w:rsidP="007850D1">
            <w:pPr>
              <w:pStyle w:val="Heading1"/>
              <w:outlineLvl w:val="0"/>
            </w:pPr>
          </w:p>
        </w:tc>
      </w:tr>
    </w:tbl>
    <w:tbl>
      <w:tblPr>
        <w:tblStyle w:val="TableGrid"/>
        <w:tblpPr w:leftFromText="180" w:rightFromText="180" w:vertAnchor="page" w:horzAnchor="page" w:tblpX="1303" w:tblpY="364"/>
        <w:tblW w:w="479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693"/>
        <w:gridCol w:w="3589"/>
      </w:tblGrid>
      <w:tr w:rsidR="00A20C1A" w:rsidRPr="00565B06" w14:paraId="29B628E0" w14:textId="77777777" w:rsidTr="00A20C1A">
        <w:trPr>
          <w:trHeight w:hRule="exact" w:val="1517"/>
        </w:trPr>
        <w:tc>
          <w:tcPr>
            <w:tcW w:w="4693" w:type="dxa"/>
            <w:tcMar>
              <w:right w:w="144" w:type="dxa"/>
            </w:tcMar>
            <w:vAlign w:val="bottom"/>
          </w:tcPr>
          <w:p w14:paraId="3753C431" w14:textId="77777777" w:rsidR="00A20C1A" w:rsidRPr="00A20C1A" w:rsidRDefault="00A20C1A" w:rsidP="00A20C1A">
            <w:pPr>
              <w:pStyle w:val="Title"/>
              <w:rPr>
                <w:sz w:val="44"/>
                <w:szCs w:val="44"/>
              </w:rPr>
            </w:pPr>
            <w:r w:rsidRPr="00A20C1A">
              <w:rPr>
                <w:sz w:val="44"/>
                <w:szCs w:val="44"/>
              </w:rPr>
              <w:t xml:space="preserve">EvanS </w:t>
            </w:r>
            <w:r>
              <w:rPr>
                <w:sz w:val="44"/>
                <w:szCs w:val="44"/>
              </w:rPr>
              <w:t xml:space="preserve">Bandhan </w:t>
            </w:r>
            <w:r w:rsidRPr="00A20C1A">
              <w:rPr>
                <w:sz w:val="44"/>
                <w:szCs w:val="44"/>
              </w:rPr>
              <w:t>Gomes</w:t>
            </w:r>
          </w:p>
        </w:tc>
        <w:tc>
          <w:tcPr>
            <w:tcW w:w="3589" w:type="dxa"/>
            <w:tcMar>
              <w:left w:w="144" w:type="dxa"/>
            </w:tcMar>
            <w:vAlign w:val="bottom"/>
          </w:tcPr>
          <w:p w14:paraId="239A6019" w14:textId="71209DDA" w:rsidR="00A20C1A" w:rsidRDefault="00A20C1A" w:rsidP="00A20C1A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4C387F8758048D98BC01554FB7757E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proofErr w:type="spellStart"/>
                <w:r>
                  <w:t>Nawabgonj</w:t>
                </w:r>
                <w:proofErr w:type="spellEnd"/>
                <w:r>
                  <w:t>, Dhaka, Bangladesh</w:t>
                </w:r>
              </w:sdtContent>
            </w:sdt>
            <w:r>
              <w:t xml:space="preserve"> 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C4AE43A" wp14:editId="7022708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92976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4655FD1" w14:textId="77777777" w:rsidR="00A20C1A" w:rsidRDefault="00A20C1A" w:rsidP="00A20C1A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2438101A638749B0813845BE0C52215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t>+8801840655929</w:t>
                </w:r>
              </w:sdtContent>
            </w:sdt>
            <w:r>
              <w:t xml:space="preserve"> 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44363EC" wp14:editId="585D4B32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763F5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19D2BA" w14:textId="77777777" w:rsidR="00A20C1A" w:rsidRPr="00565B06" w:rsidRDefault="00A20C1A" w:rsidP="00A20C1A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FD832D11CE04D26BC441F56EF48E6A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>
                  <w:t>bandhangomes@gmail.com</w:t>
                </w:r>
              </w:sdtContent>
            </w:sdt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1A9DC0" wp14:editId="2E228766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A3F31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t xml:space="preserve">   </w:t>
            </w:r>
          </w:p>
        </w:tc>
      </w:tr>
    </w:tbl>
    <w:p w14:paraId="4D2D628C" w14:textId="0531D5E3" w:rsidR="00A77B4D" w:rsidRPr="00565B06" w:rsidRDefault="00A20C1A" w:rsidP="007850D1">
      <w:r>
        <w:rPr>
          <w:noProof/>
        </w:rPr>
        <w:drawing>
          <wp:anchor distT="0" distB="0" distL="114300" distR="114300" simplePos="0" relativeHeight="251659264" behindDoc="0" locked="0" layoutInCell="1" allowOverlap="1" wp14:anchorId="2C508EBE" wp14:editId="472EE845">
            <wp:simplePos x="0" y="0"/>
            <wp:positionH relativeFrom="column">
              <wp:posOffset>4770672</wp:posOffset>
            </wp:positionH>
            <wp:positionV relativeFrom="paragraph">
              <wp:posOffset>-1819392</wp:posOffset>
            </wp:positionV>
            <wp:extent cx="1340993" cy="1366520"/>
            <wp:effectExtent l="0" t="0" r="0" b="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0993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529">
        <w:t xml:space="preserve">To buildup dynamic career in the challenging field of business by having some of new experience, abilities, skills, and education in the in institution.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5F008A9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2A72AB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86D7DB" wp14:editId="3113D84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5CC5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47DF3D9" w14:textId="77777777" w:rsidR="00A77B4D" w:rsidRPr="00565B06" w:rsidRDefault="00C3727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900A790529A4148A682741F20DBB06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2D2D7D8" w14:textId="77777777" w:rsidR="007C0E0E" w:rsidRPr="00565B06" w:rsidRDefault="00C3727D" w:rsidP="00B47E1E">
      <w:pPr>
        <w:pStyle w:val="Heading2"/>
      </w:pPr>
      <w:sdt>
        <w:sdtPr>
          <w:alias w:val="Enter degree title 1:"/>
          <w:tag w:val="Enter degree title 1:"/>
          <w:id w:val="-1503204292"/>
          <w:placeholder>
            <w:docPart w:val="3B4DDBDBE40B41B688BBDA35F94CFD2E"/>
          </w:placeholder>
          <w:temporary/>
          <w:showingPlcHdr/>
          <w15:appearance w15:val="hidden"/>
        </w:sdtPr>
        <w:sdtEndPr/>
        <w:sdtContent>
          <w:r w:rsidR="007C0E0E" w:rsidRPr="00565B06">
            <w:t>Degree Title</w:t>
          </w:r>
        </w:sdtContent>
      </w:sdt>
      <w:r w:rsidR="007C0E0E" w:rsidRPr="00565B06">
        <w:t xml:space="preserve"> | </w:t>
      </w:r>
      <w:sdt>
        <w:sdtPr>
          <w:rPr>
            <w:rStyle w:val="Emphasis"/>
          </w:rPr>
          <w:alias w:val="Enter school 1:"/>
          <w:tag w:val="Enter school 1:"/>
          <w:id w:val="352003123"/>
          <w:placeholder>
            <w:docPart w:val="2ACB1AEB12EC46D0B035BBDD7F18A366"/>
          </w:placeholder>
          <w:temporary/>
          <w:showingPlcHdr/>
          <w15:appearance w15:val="hidden"/>
        </w:sdtPr>
        <w:sdtEndPr>
          <w:rPr>
            <w:rStyle w:val="DefaultParagraphFont"/>
            <w:iCs w:val="0"/>
            <w:color w:val="77448B" w:themeColor="accent1"/>
          </w:rPr>
        </w:sdtEndPr>
        <w:sdtContent>
          <w:r w:rsidR="007C0E0E" w:rsidRPr="007175B9">
            <w:rPr>
              <w:rStyle w:val="Emphasis"/>
            </w:rPr>
            <w:t>School</w:t>
          </w:r>
        </w:sdtContent>
      </w:sdt>
    </w:p>
    <w:p w14:paraId="5DAF4A64" w14:textId="5B0F891D" w:rsidR="00417529" w:rsidRDefault="00417529" w:rsidP="004F199F">
      <w:pPr>
        <w:pStyle w:val="Heading3"/>
      </w:pPr>
      <w:r>
        <w:t>sECONDARY sCHOOL CERTIFICATE (s.s.c)</w:t>
      </w:r>
    </w:p>
    <w:p w14:paraId="7E0BFE30" w14:textId="4D82F98D" w:rsidR="00A870A1" w:rsidRDefault="00A870A1" w:rsidP="00A870A1">
      <w:r>
        <w:t xml:space="preserve">School             </w:t>
      </w:r>
      <w:proofErr w:type="gramStart"/>
      <w:r>
        <w:t xml:space="preserve">  :</w:t>
      </w:r>
      <w:proofErr w:type="gramEnd"/>
      <w:r>
        <w:t xml:space="preserve">            Bandura Holly Cross High School.</w:t>
      </w:r>
    </w:p>
    <w:p w14:paraId="45340FEA" w14:textId="4B5DC82D" w:rsidR="00417529" w:rsidRPr="00565B06" w:rsidRDefault="00A870A1" w:rsidP="00A870A1">
      <w:r>
        <w:t xml:space="preserve">G.P.A                 </w:t>
      </w:r>
      <w:proofErr w:type="gramStart"/>
      <w:r>
        <w:t xml:space="preserve">  :</w:t>
      </w:r>
      <w:proofErr w:type="gramEnd"/>
      <w:r>
        <w:t xml:space="preserve">            3.50</w:t>
      </w:r>
    </w:p>
    <w:p w14:paraId="79534C03" w14:textId="77777777" w:rsidR="00417529" w:rsidRDefault="00417529" w:rsidP="007850D1">
      <w:r>
        <w:t xml:space="preserve">Group                </w:t>
      </w:r>
      <w:proofErr w:type="gramStart"/>
      <w:r>
        <w:t xml:space="preserve">  :</w:t>
      </w:r>
      <w:proofErr w:type="gramEnd"/>
      <w:r>
        <w:t xml:space="preserve">           Commerce/Business studies </w:t>
      </w:r>
    </w:p>
    <w:p w14:paraId="0B97FE49" w14:textId="01C09971" w:rsidR="000E24AC" w:rsidRDefault="00417529" w:rsidP="007850D1">
      <w:r>
        <w:t xml:space="preserve">Passing year     </w:t>
      </w:r>
      <w:proofErr w:type="gramStart"/>
      <w:r>
        <w:t xml:space="preserve">  :</w:t>
      </w:r>
      <w:proofErr w:type="gramEnd"/>
      <w:r>
        <w:t xml:space="preserve">           201</w:t>
      </w:r>
      <w:r w:rsidR="00A870A1">
        <w:t>2</w:t>
      </w:r>
      <w:r>
        <w:t xml:space="preserve">    </w:t>
      </w:r>
    </w:p>
    <w:p w14:paraId="6102FF46" w14:textId="77777777" w:rsidR="00417529" w:rsidRPr="00565B06" w:rsidRDefault="00417529" w:rsidP="007850D1"/>
    <w:p w14:paraId="4B080894" w14:textId="77777777" w:rsidR="007C0E0E" w:rsidRPr="00565B06" w:rsidRDefault="00C3727D" w:rsidP="00B47E1E">
      <w:pPr>
        <w:pStyle w:val="Heading2"/>
      </w:pPr>
      <w:sdt>
        <w:sdtPr>
          <w:alias w:val="Enter degree title 2:"/>
          <w:tag w:val="Enter degree title 2:"/>
          <w:id w:val="1190800080"/>
          <w:placeholder>
            <w:docPart w:val="7F77E0430D724F05930E86BA60549BA6"/>
          </w:placeholder>
          <w:temporary/>
          <w:showingPlcHdr/>
          <w15:appearance w15:val="hidden"/>
        </w:sdtPr>
        <w:sdtEndPr/>
        <w:sdtContent>
          <w:r w:rsidR="007C0E0E" w:rsidRPr="00565B06">
            <w:t>Degree Title</w:t>
          </w:r>
        </w:sdtContent>
      </w:sdt>
      <w:r w:rsidR="007C0E0E" w:rsidRPr="00565B06">
        <w:t xml:space="preserve"> | </w:t>
      </w:r>
      <w:r w:rsidR="00580865">
        <w:rPr>
          <w:rStyle w:val="Emphasis"/>
        </w:rPr>
        <w:t>Collage</w:t>
      </w:r>
    </w:p>
    <w:p w14:paraId="0E3E020A" w14:textId="7F00C329" w:rsidR="007C0E0E" w:rsidRPr="00565B06" w:rsidRDefault="00417529" w:rsidP="004F199F">
      <w:pPr>
        <w:pStyle w:val="Heading3"/>
      </w:pPr>
      <w:r>
        <w:t>hIGHER SECONDARY CERTIFICATE (H.</w:t>
      </w:r>
      <w:r w:rsidR="00A20C1A">
        <w:t>S</w:t>
      </w:r>
      <w:r>
        <w:t>.C)</w:t>
      </w:r>
    </w:p>
    <w:p w14:paraId="7BE0FF2A" w14:textId="7B1814E4" w:rsidR="007C0E0E" w:rsidRDefault="00580865" w:rsidP="007C0E0E">
      <w:r>
        <w:t>Collage</w:t>
      </w:r>
      <w:r w:rsidR="00417529">
        <w:t xml:space="preserve">             </w:t>
      </w:r>
      <w:proofErr w:type="gramStart"/>
      <w:r w:rsidR="00417529">
        <w:t xml:space="preserve">  :</w:t>
      </w:r>
      <w:proofErr w:type="gramEnd"/>
      <w:r w:rsidR="00417529">
        <w:t xml:space="preserve"> </w:t>
      </w:r>
      <w:r>
        <w:t xml:space="preserve">           </w:t>
      </w:r>
      <w:r w:rsidR="00A870A1">
        <w:t>Tejgaon Collage, Dhaka</w:t>
      </w:r>
    </w:p>
    <w:p w14:paraId="01A9DDAE" w14:textId="3D636ED9" w:rsidR="00580865" w:rsidRDefault="00580865" w:rsidP="007C0E0E">
      <w:r>
        <w:t xml:space="preserve">G.P.A                 </w:t>
      </w:r>
      <w:proofErr w:type="gramStart"/>
      <w:r>
        <w:t xml:space="preserve">  :</w:t>
      </w:r>
      <w:proofErr w:type="gramEnd"/>
      <w:r>
        <w:t xml:space="preserve">            3.</w:t>
      </w:r>
      <w:r w:rsidR="00A870A1">
        <w:t>70</w:t>
      </w:r>
    </w:p>
    <w:p w14:paraId="6CAA1395" w14:textId="77777777" w:rsidR="00580865" w:rsidRDefault="00580865" w:rsidP="007C0E0E">
      <w:r>
        <w:t xml:space="preserve">Group                </w:t>
      </w:r>
      <w:proofErr w:type="gramStart"/>
      <w:r>
        <w:t xml:space="preserve">  :</w:t>
      </w:r>
      <w:proofErr w:type="gramEnd"/>
      <w:r>
        <w:t xml:space="preserve">           Commerce/Business studies.</w:t>
      </w:r>
    </w:p>
    <w:p w14:paraId="53BE1DE2" w14:textId="65166E0F" w:rsidR="00580865" w:rsidRDefault="00580865" w:rsidP="007C0E0E">
      <w:r>
        <w:t xml:space="preserve">Passing year     </w:t>
      </w:r>
      <w:proofErr w:type="gramStart"/>
      <w:r>
        <w:t xml:space="preserve">  :</w:t>
      </w:r>
      <w:proofErr w:type="gramEnd"/>
      <w:r>
        <w:t xml:space="preserve">           201</w:t>
      </w:r>
      <w:r w:rsidR="00A870A1">
        <w:t>4</w:t>
      </w:r>
    </w:p>
    <w:p w14:paraId="3F8D5BEA" w14:textId="77777777" w:rsidR="00580865" w:rsidRPr="00565B06" w:rsidRDefault="00580865" w:rsidP="00580865"/>
    <w:p w14:paraId="2D0C00AB" w14:textId="77777777" w:rsidR="00580865" w:rsidRDefault="00C3727D" w:rsidP="00580865">
      <w:pPr>
        <w:pStyle w:val="Heading2"/>
        <w:rPr>
          <w:rStyle w:val="Emphasis"/>
        </w:rPr>
      </w:pPr>
      <w:sdt>
        <w:sdtPr>
          <w:rPr>
            <w:iCs/>
            <w:color w:val="4C4C4C" w:themeColor="text2" w:themeTint="BF"/>
          </w:rPr>
          <w:alias w:val="Enter degree title 2:"/>
          <w:tag w:val="Enter degree title 2:"/>
          <w:id w:val="-1980305214"/>
          <w:placeholder>
            <w:docPart w:val="0119AD4C52734D8FA6FD912C605A7D00"/>
          </w:placeholder>
          <w:temporary/>
          <w:showingPlcHdr/>
          <w15:appearance w15:val="hidden"/>
        </w:sdtPr>
        <w:sdtEndPr>
          <w:rPr>
            <w:iCs w:val="0"/>
            <w:color w:val="77448B" w:themeColor="accent1"/>
          </w:rPr>
        </w:sdtEndPr>
        <w:sdtContent>
          <w:r w:rsidR="00580865" w:rsidRPr="00565B06">
            <w:t>Degree Title</w:t>
          </w:r>
        </w:sdtContent>
      </w:sdt>
      <w:r w:rsidR="00580865" w:rsidRPr="00565B06">
        <w:t xml:space="preserve"> | </w:t>
      </w:r>
      <w:r w:rsidR="00580865">
        <w:rPr>
          <w:rStyle w:val="Emphasis"/>
        </w:rPr>
        <w:t>University</w:t>
      </w:r>
    </w:p>
    <w:p w14:paraId="40825FBC" w14:textId="77777777" w:rsidR="00580865" w:rsidRPr="00565B06" w:rsidRDefault="00580865" w:rsidP="00580865">
      <w:pPr>
        <w:pStyle w:val="Heading2"/>
      </w:pPr>
      <w:r>
        <w:rPr>
          <w:rStyle w:val="Emphasis"/>
        </w:rPr>
        <w:t>Diploma</w:t>
      </w:r>
    </w:p>
    <w:p w14:paraId="649F914D" w14:textId="34AC71F0" w:rsidR="00580865" w:rsidRDefault="00580865" w:rsidP="00580865">
      <w:r>
        <w:t xml:space="preserve">University         </w:t>
      </w:r>
      <w:proofErr w:type="gramStart"/>
      <w:r>
        <w:t xml:space="preserve">  :</w:t>
      </w:r>
      <w:proofErr w:type="gramEnd"/>
      <w:r>
        <w:t xml:space="preserve">            </w:t>
      </w:r>
      <w:r w:rsidR="00A870A1">
        <w:t>Ideal Institute Of Business &amp; Science, Dhaka</w:t>
      </w:r>
      <w:r>
        <w:t xml:space="preserve"> </w:t>
      </w:r>
    </w:p>
    <w:p w14:paraId="5896274A" w14:textId="58401AC7" w:rsidR="00580865" w:rsidRDefault="00A870A1" w:rsidP="00580865">
      <w:r>
        <w:t>C.</w:t>
      </w:r>
      <w:r w:rsidR="00580865">
        <w:t xml:space="preserve">G.P.A              </w:t>
      </w:r>
      <w:proofErr w:type="gramStart"/>
      <w:r w:rsidR="00580865">
        <w:t xml:space="preserve">  :</w:t>
      </w:r>
      <w:proofErr w:type="gramEnd"/>
      <w:r w:rsidR="00580865">
        <w:t xml:space="preserve">           </w:t>
      </w:r>
      <w:r>
        <w:t xml:space="preserve"> </w:t>
      </w:r>
      <w:r w:rsidR="00A20C1A">
        <w:t>N/A</w:t>
      </w:r>
    </w:p>
    <w:p w14:paraId="136E2671" w14:textId="16F8BCCF" w:rsidR="00580865" w:rsidRDefault="00A870A1" w:rsidP="00580865">
      <w:r>
        <w:t>Department</w:t>
      </w:r>
      <w:r w:rsidR="00580865">
        <w:t xml:space="preserve">     </w:t>
      </w:r>
      <w:proofErr w:type="gramStart"/>
      <w:r w:rsidR="00580865">
        <w:t xml:space="preserve">  :</w:t>
      </w:r>
      <w:proofErr w:type="gramEnd"/>
      <w:r w:rsidR="00580865">
        <w:t xml:space="preserve">           </w:t>
      </w:r>
      <w:r>
        <w:t>Major In Marketing.</w:t>
      </w:r>
    </w:p>
    <w:p w14:paraId="03C56764" w14:textId="10733AA8" w:rsidR="00580865" w:rsidRPr="00565B06" w:rsidRDefault="00580865" w:rsidP="00580865">
      <w:r>
        <w:t xml:space="preserve">Passing year     </w:t>
      </w:r>
      <w:proofErr w:type="gramStart"/>
      <w:r>
        <w:t xml:space="preserve">  :</w:t>
      </w:r>
      <w:proofErr w:type="gramEnd"/>
      <w:r>
        <w:t xml:space="preserve">           </w:t>
      </w:r>
      <w:r w:rsidR="00A20C1A">
        <w:t>N/A</w:t>
      </w:r>
    </w:p>
    <w:p w14:paraId="471C0C7E" w14:textId="77777777" w:rsidR="00580865" w:rsidRPr="00565B06" w:rsidRDefault="00580865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884DAE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A181B36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15E09D1" wp14:editId="6FAB7CD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0C48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9D8AD80" w14:textId="77777777" w:rsidR="005E088C" w:rsidRPr="00565B06" w:rsidRDefault="00C3727D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DE3B93A8941D4859B5913C333A342E6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1BCE6367" w14:textId="2673BBA3" w:rsidR="005E088C" w:rsidRDefault="005E088C" w:rsidP="005E088C"/>
    <w:p w14:paraId="40F22366" w14:textId="4607D598" w:rsidR="004417BF" w:rsidRDefault="004417BF" w:rsidP="005E088C">
      <w:r>
        <w:t>Worked in Forge Technology from 01 July 2014 to 28, February 2015 as a Data Entry operator.</w:t>
      </w:r>
    </w:p>
    <w:p w14:paraId="023A0F8E" w14:textId="6EC67E10" w:rsidR="004417BF" w:rsidRDefault="004417BF" w:rsidP="005E088C">
      <w:r>
        <w:t>Still working on Tuition Merit View as a student contact</w:t>
      </w:r>
      <w:r w:rsidR="001B13A8">
        <w:t>o</w:t>
      </w:r>
      <w:r>
        <w:t>r.</w:t>
      </w:r>
    </w:p>
    <w:p w14:paraId="359A0415" w14:textId="6A2756CE" w:rsidR="004417BF" w:rsidRPr="00565B06" w:rsidRDefault="004417BF" w:rsidP="005E088C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FD1EDF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7C8229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0E0AC0E" wp14:editId="6635633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7337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3E3A8DD" w14:textId="77777777" w:rsidR="00143224" w:rsidRPr="00565B06" w:rsidRDefault="00C3727D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DB65D61C59494A92A28BF9262CE8025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0042016" w14:textId="77777777" w:rsidTr="00565B06">
        <w:tc>
          <w:tcPr>
            <w:tcW w:w="4320" w:type="dxa"/>
          </w:tcPr>
          <w:p w14:paraId="73A3FC97" w14:textId="508DBDC9" w:rsidR="00143224" w:rsidRPr="00565B06" w:rsidRDefault="00580865" w:rsidP="00565B06">
            <w:pPr>
              <w:pStyle w:val="ListBullet"/>
              <w:spacing w:after="80"/>
            </w:pPr>
            <w:r>
              <w:lastRenderedPageBreak/>
              <w:t>I Can operate windows</w:t>
            </w:r>
            <w:r w:rsidR="004417BF">
              <w:t xml:space="preserve"> and others</w:t>
            </w:r>
          </w:p>
          <w:p w14:paraId="751E2C75" w14:textId="3EFF5EA1" w:rsidR="00316CE4" w:rsidRPr="00565B06" w:rsidRDefault="00316CE4" w:rsidP="004417BF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4320" w:type="dxa"/>
            <w:tcMar>
              <w:left w:w="576" w:type="dxa"/>
            </w:tcMar>
          </w:tcPr>
          <w:p w14:paraId="219C6B3C" w14:textId="6EF8C644" w:rsidR="00143224" w:rsidRPr="00565B06" w:rsidRDefault="004417BF" w:rsidP="00565B06">
            <w:pPr>
              <w:pStyle w:val="ListBullet"/>
              <w:spacing w:after="80"/>
            </w:pPr>
            <w:r>
              <w:t xml:space="preserve">A data entry </w:t>
            </w:r>
            <w:proofErr w:type="gramStart"/>
            <w:r>
              <w:t>staff</w:t>
            </w:r>
            <w:proofErr w:type="gramEnd"/>
          </w:p>
          <w:p w14:paraId="08CA917A" w14:textId="6D93A017" w:rsidR="00F904FC" w:rsidRPr="00565B06" w:rsidRDefault="00F904FC" w:rsidP="004417BF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5E3B9D08" w14:textId="77777777" w:rsidR="00F904FC" w:rsidRPr="00565B06" w:rsidRDefault="00F904FC" w:rsidP="0058086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ECF1C5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94FC037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2CDFF2" wp14:editId="39981703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019A7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38DB7BF" w14:textId="77777777" w:rsidR="00AC7C34" w:rsidRPr="00565B06" w:rsidRDefault="00C3727D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6D6CB14713E444469E9254A714BCCBE6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1F142BA9" w14:textId="5719F1A2" w:rsidR="00580865" w:rsidRDefault="00580865" w:rsidP="00316CE4">
      <w:proofErr w:type="gramStart"/>
      <w:r>
        <w:t>Basically</w:t>
      </w:r>
      <w:proofErr w:type="gramEnd"/>
      <w:r>
        <w:t xml:space="preserve"> </w:t>
      </w:r>
      <w:r w:rsidR="004417BF">
        <w:t>I am a worker now in Tuition Merit View. My work in here is to search for student for teacher’s.</w:t>
      </w:r>
    </w:p>
    <w:p w14:paraId="63DBC0FE" w14:textId="77777777" w:rsidR="00580865" w:rsidRPr="00565B06" w:rsidRDefault="00580865" w:rsidP="00316CE4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580865" w:rsidRPr="00565B06" w14:paraId="37C41A5C" w14:textId="77777777" w:rsidTr="003B1749">
        <w:tc>
          <w:tcPr>
            <w:tcW w:w="725" w:type="dxa"/>
            <w:tcMar>
              <w:right w:w="216" w:type="dxa"/>
            </w:tcMar>
            <w:vAlign w:val="bottom"/>
          </w:tcPr>
          <w:p w14:paraId="0087BEDF" w14:textId="77777777" w:rsidR="00580865" w:rsidRPr="00565B06" w:rsidRDefault="00580865" w:rsidP="003B1749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AB7AE9A" wp14:editId="13B1FBA0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62521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2B22862" w14:textId="77777777" w:rsidR="00580865" w:rsidRPr="00565B06" w:rsidRDefault="00580865" w:rsidP="003B1749">
            <w:pPr>
              <w:pStyle w:val="Heading1"/>
              <w:outlineLvl w:val="0"/>
            </w:pPr>
            <w:r>
              <w:t xml:space="preserve">Personal details </w:t>
            </w:r>
          </w:p>
        </w:tc>
      </w:tr>
    </w:tbl>
    <w:p w14:paraId="793409DE" w14:textId="77777777" w:rsidR="007A0F44" w:rsidRDefault="007A0F44" w:rsidP="00316CE4"/>
    <w:p w14:paraId="5C6B90AB" w14:textId="6954137B" w:rsidR="00580865" w:rsidRDefault="00843DCF" w:rsidP="00316CE4">
      <w:r>
        <w:t xml:space="preserve">Father’s Name            </w:t>
      </w:r>
      <w:proofErr w:type="gramStart"/>
      <w:r>
        <w:t xml:space="preserve">  :</w:t>
      </w:r>
      <w:proofErr w:type="gramEnd"/>
      <w:r>
        <w:t xml:space="preserve">           </w:t>
      </w:r>
      <w:r w:rsidR="004417BF">
        <w:t>Eric Gomes</w:t>
      </w:r>
    </w:p>
    <w:p w14:paraId="2599D640" w14:textId="0647A478" w:rsidR="00843DCF" w:rsidRDefault="00843DCF" w:rsidP="00316CE4">
      <w:r>
        <w:t xml:space="preserve">Father’s occupation   </w:t>
      </w:r>
      <w:proofErr w:type="gramStart"/>
      <w:r>
        <w:t xml:space="preserve">  :</w:t>
      </w:r>
      <w:proofErr w:type="gramEnd"/>
      <w:r>
        <w:t xml:space="preserve">          </w:t>
      </w:r>
      <w:r w:rsidR="004417BF">
        <w:t xml:space="preserve"> Teacher</w:t>
      </w:r>
    </w:p>
    <w:p w14:paraId="19BD1ED5" w14:textId="57C4660A" w:rsidR="00843DCF" w:rsidRDefault="00843DCF" w:rsidP="00316CE4">
      <w:r>
        <w:t xml:space="preserve">Mother’s Name          </w:t>
      </w:r>
      <w:proofErr w:type="gramStart"/>
      <w:r>
        <w:t xml:space="preserve">  :</w:t>
      </w:r>
      <w:proofErr w:type="gramEnd"/>
      <w:r>
        <w:t xml:space="preserve">           </w:t>
      </w:r>
      <w:proofErr w:type="spellStart"/>
      <w:r w:rsidR="004417BF">
        <w:t>Jhumur</w:t>
      </w:r>
      <w:proofErr w:type="spellEnd"/>
      <w:r w:rsidR="004417BF">
        <w:t xml:space="preserve">  Gomes</w:t>
      </w:r>
    </w:p>
    <w:p w14:paraId="07549318" w14:textId="6B8C7C5D" w:rsidR="00843DCF" w:rsidRDefault="00843DCF" w:rsidP="00316CE4">
      <w:r>
        <w:t xml:space="preserve">Mother’s occupation </w:t>
      </w:r>
      <w:proofErr w:type="gramStart"/>
      <w:r>
        <w:t xml:space="preserve">  :</w:t>
      </w:r>
      <w:proofErr w:type="gramEnd"/>
      <w:r>
        <w:t xml:space="preserve">           House wife</w:t>
      </w:r>
      <w:r w:rsidR="00A20C1A">
        <w:t xml:space="preserve"> / Teacher</w:t>
      </w:r>
    </w:p>
    <w:p w14:paraId="39D0BF00" w14:textId="46A5AC83" w:rsidR="001B13A8" w:rsidRDefault="001B13A8" w:rsidP="00316CE4">
      <w:r>
        <w:t xml:space="preserve">Sex                                </w:t>
      </w:r>
      <w:proofErr w:type="gramStart"/>
      <w:r>
        <w:t xml:space="preserve">  :</w:t>
      </w:r>
      <w:proofErr w:type="gramEnd"/>
      <w:r>
        <w:t xml:space="preserve">           Male</w:t>
      </w:r>
    </w:p>
    <w:p w14:paraId="529BBEA8" w14:textId="439EAD59" w:rsidR="00843DCF" w:rsidRDefault="00843DCF" w:rsidP="00316CE4">
      <w:r>
        <w:t xml:space="preserve">Blood Group                </w:t>
      </w:r>
      <w:proofErr w:type="gramStart"/>
      <w:r>
        <w:t xml:space="preserve">  :</w:t>
      </w:r>
      <w:proofErr w:type="gramEnd"/>
      <w:r>
        <w:t xml:space="preserve">           </w:t>
      </w:r>
      <w:r w:rsidR="004417BF">
        <w:t>B</w:t>
      </w:r>
      <w:r>
        <w:t>+</w:t>
      </w:r>
    </w:p>
    <w:p w14:paraId="396CFAC9" w14:textId="2D1A6D48" w:rsidR="004417BF" w:rsidRDefault="004417BF" w:rsidP="00316CE4">
      <w:r>
        <w:t xml:space="preserve">Date of Barth               </w:t>
      </w:r>
      <w:proofErr w:type="gramStart"/>
      <w:r>
        <w:t xml:space="preserve">  :</w:t>
      </w:r>
      <w:proofErr w:type="gramEnd"/>
      <w:r>
        <w:t xml:space="preserve">          7</w:t>
      </w:r>
      <w:r w:rsidRPr="004417BF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 April 1996 </w:t>
      </w:r>
    </w:p>
    <w:p w14:paraId="39C37267" w14:textId="078BF2DA" w:rsidR="00843DCF" w:rsidRDefault="00843DCF" w:rsidP="00316CE4">
      <w:r>
        <w:t xml:space="preserve">Nationality                   </w:t>
      </w:r>
      <w:proofErr w:type="gramStart"/>
      <w:r>
        <w:t xml:space="preserve">  :</w:t>
      </w:r>
      <w:proofErr w:type="gramEnd"/>
      <w:r>
        <w:t xml:space="preserve">          Bangladesh</w:t>
      </w:r>
      <w:r w:rsidR="004417BF">
        <w:t>i</w:t>
      </w:r>
    </w:p>
    <w:p w14:paraId="1EF03A70" w14:textId="71AF254D" w:rsidR="00A20C1A" w:rsidRDefault="00A20C1A" w:rsidP="00316CE4">
      <w:r>
        <w:t xml:space="preserve">Religion                        </w:t>
      </w:r>
      <w:proofErr w:type="gramStart"/>
      <w:r>
        <w:t xml:space="preserve">  :</w:t>
      </w:r>
      <w:proofErr w:type="gramEnd"/>
      <w:r w:rsidR="003C4082">
        <w:t xml:space="preserve">          Christianity (Roman catholic)</w:t>
      </w:r>
    </w:p>
    <w:p w14:paraId="6BC9F11A" w14:textId="54F66D1C" w:rsidR="003C4082" w:rsidRDefault="003C4082" w:rsidP="00316CE4">
      <w:r>
        <w:t xml:space="preserve">Permanent Address   </w:t>
      </w:r>
      <w:proofErr w:type="gramStart"/>
      <w:r>
        <w:t xml:space="preserve">  :</w:t>
      </w:r>
      <w:proofErr w:type="gramEnd"/>
      <w:r>
        <w:t xml:space="preserve">           Village: </w:t>
      </w:r>
      <w:proofErr w:type="spellStart"/>
      <w:r>
        <w:t>Borogolla</w:t>
      </w:r>
      <w:proofErr w:type="spellEnd"/>
      <w:r>
        <w:t xml:space="preserve">, </w:t>
      </w:r>
      <w:proofErr w:type="spellStart"/>
      <w:r>
        <w:t>Postoffice</w:t>
      </w:r>
      <w:proofErr w:type="spellEnd"/>
      <w:r>
        <w:t xml:space="preserve">: </w:t>
      </w:r>
      <w:proofErr w:type="spellStart"/>
      <w:r>
        <w:t>Gobindapur</w:t>
      </w:r>
      <w:proofErr w:type="spellEnd"/>
      <w:r>
        <w:t xml:space="preserve">, </w:t>
      </w:r>
      <w:proofErr w:type="spellStart"/>
      <w:r>
        <w:t>Distric</w:t>
      </w:r>
      <w:proofErr w:type="spellEnd"/>
      <w:r>
        <w:t xml:space="preserve">: Dhaka1320, P.S:                        </w:t>
      </w:r>
    </w:p>
    <w:p w14:paraId="6736FD6C" w14:textId="42C794B5" w:rsidR="003C4082" w:rsidRDefault="003C4082" w:rsidP="00316CE4">
      <w:r>
        <w:t xml:space="preserve">                                                    </w:t>
      </w:r>
      <w:proofErr w:type="spellStart"/>
      <w:r>
        <w:t>Nawabgonj</w:t>
      </w:r>
      <w:proofErr w:type="spellEnd"/>
      <w:r>
        <w:t xml:space="preserve">, </w:t>
      </w:r>
    </w:p>
    <w:p w14:paraId="617BC851" w14:textId="7201EE0E" w:rsidR="001B13A8" w:rsidRDefault="001B13A8" w:rsidP="00316CE4"/>
    <w:p w14:paraId="4F1681F3" w14:textId="2D8432A7" w:rsidR="003C4082" w:rsidRDefault="003C4082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3C4082" w:rsidRPr="00565B06" w14:paraId="78CACFF8" w14:textId="77777777" w:rsidTr="003825C3">
        <w:tc>
          <w:tcPr>
            <w:tcW w:w="725" w:type="dxa"/>
            <w:tcMar>
              <w:right w:w="216" w:type="dxa"/>
            </w:tcMar>
            <w:vAlign w:val="bottom"/>
          </w:tcPr>
          <w:p w14:paraId="6403B594" w14:textId="77777777" w:rsidR="003C4082" w:rsidRPr="00565B06" w:rsidRDefault="003C4082" w:rsidP="003825C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995043" wp14:editId="6FA8D4DB">
                      <wp:extent cx="274320" cy="274320"/>
                      <wp:effectExtent l="0" t="0" r="0" b="0"/>
                      <wp:docPr id="30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4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EF08C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D59CAED" w14:textId="4BEAA10A" w:rsidR="003C4082" w:rsidRPr="00565B06" w:rsidRDefault="003C4082" w:rsidP="003825C3">
            <w:pPr>
              <w:pStyle w:val="Heading1"/>
              <w:outlineLvl w:val="0"/>
            </w:pPr>
            <w:r>
              <w:t>Signature</w:t>
            </w:r>
          </w:p>
        </w:tc>
      </w:tr>
    </w:tbl>
    <w:p w14:paraId="4397EF4F" w14:textId="07358E85" w:rsidR="003C4082" w:rsidRDefault="003C4082" w:rsidP="00316CE4"/>
    <w:p w14:paraId="2B1CA0A3" w14:textId="5126B8F2" w:rsidR="003C4082" w:rsidRDefault="003C4082" w:rsidP="00316CE4">
      <w:r w:rsidRPr="003C4082">
        <w:drawing>
          <wp:inline distT="0" distB="0" distL="0" distR="0" wp14:anchorId="23C153B1" wp14:editId="4AB4687E">
            <wp:extent cx="421419" cy="511239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0" cy="5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Evans Bandhan Gomes </w:t>
      </w:r>
    </w:p>
    <w:p w14:paraId="555336DF" w14:textId="765C3DE3" w:rsidR="003C4082" w:rsidRDefault="003C4082" w:rsidP="00316CE4"/>
    <w:p w14:paraId="12FF3793" w14:textId="77777777" w:rsidR="003C4082" w:rsidRDefault="003C4082" w:rsidP="00316CE4"/>
    <w:p w14:paraId="56DDCDE2" w14:textId="77777777" w:rsidR="003C4082" w:rsidRDefault="003C4082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B13A8" w:rsidRPr="00565B06" w14:paraId="2B05C9C7" w14:textId="77777777" w:rsidTr="00131B00">
        <w:tc>
          <w:tcPr>
            <w:tcW w:w="725" w:type="dxa"/>
            <w:tcMar>
              <w:right w:w="216" w:type="dxa"/>
            </w:tcMar>
            <w:vAlign w:val="bottom"/>
          </w:tcPr>
          <w:p w14:paraId="7EE1D9F7" w14:textId="77777777" w:rsidR="001B13A8" w:rsidRPr="00565B06" w:rsidRDefault="001B13A8" w:rsidP="00131B00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81AAE10" wp14:editId="52945C53">
                      <wp:extent cx="274320" cy="274320"/>
                      <wp:effectExtent l="0" t="0" r="0" b="0"/>
                      <wp:docPr id="10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72DBF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TXw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GrdNNf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973D02B" w14:textId="68336A6E" w:rsidR="001B13A8" w:rsidRPr="00565B06" w:rsidRDefault="001B13A8" w:rsidP="00131B00">
            <w:pPr>
              <w:pStyle w:val="Heading1"/>
              <w:outlineLvl w:val="0"/>
            </w:pPr>
            <w:r>
              <w:t>References</w:t>
            </w:r>
          </w:p>
        </w:tc>
      </w:tr>
    </w:tbl>
    <w:p w14:paraId="4F543F12" w14:textId="5DDE8D97" w:rsidR="001B13A8" w:rsidRDefault="001B13A8" w:rsidP="00316CE4"/>
    <w:p w14:paraId="3DEAC12F" w14:textId="77777777" w:rsidR="003C4082" w:rsidRPr="00565B06" w:rsidRDefault="003C4082" w:rsidP="00316CE4"/>
    <w:sectPr w:rsidR="003C4082" w:rsidRPr="00565B06" w:rsidSect="00FE18B2">
      <w:footerReference w:type="default" r:id="rId13"/>
      <w:headerReference w:type="first" r:id="rId14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CB07E" w14:textId="77777777" w:rsidR="00C3727D" w:rsidRDefault="00C3727D" w:rsidP="00F534FB">
      <w:pPr>
        <w:spacing w:after="0"/>
      </w:pPr>
      <w:r>
        <w:separator/>
      </w:r>
    </w:p>
  </w:endnote>
  <w:endnote w:type="continuationSeparator" w:id="0">
    <w:p w14:paraId="4E4594BB" w14:textId="77777777" w:rsidR="00C3727D" w:rsidRDefault="00C3727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8070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01922" w14:textId="77777777" w:rsidR="00C3727D" w:rsidRDefault="00C3727D" w:rsidP="00F534FB">
      <w:pPr>
        <w:spacing w:after="0"/>
      </w:pPr>
      <w:r>
        <w:separator/>
      </w:r>
    </w:p>
  </w:footnote>
  <w:footnote w:type="continuationSeparator" w:id="0">
    <w:p w14:paraId="6FFEF805" w14:textId="77777777" w:rsidR="00C3727D" w:rsidRDefault="00C3727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F185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1505898" wp14:editId="7263980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5AF2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9"/>
    <w:rsid w:val="00002750"/>
    <w:rsid w:val="00004D4E"/>
    <w:rsid w:val="00011895"/>
    <w:rsid w:val="00013818"/>
    <w:rsid w:val="00024730"/>
    <w:rsid w:val="00027AAC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13A8"/>
    <w:rsid w:val="001B3B5F"/>
    <w:rsid w:val="001B720C"/>
    <w:rsid w:val="001C0DEE"/>
    <w:rsid w:val="001C3957"/>
    <w:rsid w:val="001C46E5"/>
    <w:rsid w:val="001E08A4"/>
    <w:rsid w:val="001F5E15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4082"/>
    <w:rsid w:val="003E5D64"/>
    <w:rsid w:val="00403149"/>
    <w:rsid w:val="004037EF"/>
    <w:rsid w:val="00405BAD"/>
    <w:rsid w:val="004113D8"/>
    <w:rsid w:val="00416463"/>
    <w:rsid w:val="00417529"/>
    <w:rsid w:val="00423827"/>
    <w:rsid w:val="00437B8B"/>
    <w:rsid w:val="004417BF"/>
    <w:rsid w:val="00465113"/>
    <w:rsid w:val="00467F3F"/>
    <w:rsid w:val="004727C2"/>
    <w:rsid w:val="00476144"/>
    <w:rsid w:val="004915EA"/>
    <w:rsid w:val="004A3FC4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0865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3DCF"/>
    <w:rsid w:val="00846AAE"/>
    <w:rsid w:val="00867081"/>
    <w:rsid w:val="008978E8"/>
    <w:rsid w:val="008A02C4"/>
    <w:rsid w:val="008A49A0"/>
    <w:rsid w:val="008A6538"/>
    <w:rsid w:val="008C7642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0C1A"/>
    <w:rsid w:val="00A25023"/>
    <w:rsid w:val="00A2760D"/>
    <w:rsid w:val="00A42CE4"/>
    <w:rsid w:val="00A56B81"/>
    <w:rsid w:val="00A6314E"/>
    <w:rsid w:val="00A77B4D"/>
    <w:rsid w:val="00A8052D"/>
    <w:rsid w:val="00A870A1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60B1"/>
    <w:rsid w:val="00C0155C"/>
    <w:rsid w:val="00C3233C"/>
    <w:rsid w:val="00C3727D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24D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F02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BAB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00A790529A4148A682741F20DBB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D4C71-E1E7-4A55-BEC4-A15EF4590014}"/>
      </w:docPartPr>
      <w:docPartBody>
        <w:p w:rsidR="00484718" w:rsidRDefault="0051339A">
          <w:pPr>
            <w:pStyle w:val="2900A790529A4148A682741F20DBB06D"/>
          </w:pPr>
          <w:r w:rsidRPr="00565B06">
            <w:t>Education</w:t>
          </w:r>
        </w:p>
      </w:docPartBody>
    </w:docPart>
    <w:docPart>
      <w:docPartPr>
        <w:name w:val="3B4DDBDBE40B41B688BBDA35F94CF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6B253-789E-4A54-AA7D-34C93264F9E2}"/>
      </w:docPartPr>
      <w:docPartBody>
        <w:p w:rsidR="00484718" w:rsidRDefault="0051339A">
          <w:pPr>
            <w:pStyle w:val="3B4DDBDBE40B41B688BBDA35F94CFD2E"/>
          </w:pPr>
          <w:r w:rsidRPr="00565B06">
            <w:t>Degree Title</w:t>
          </w:r>
        </w:p>
      </w:docPartBody>
    </w:docPart>
    <w:docPart>
      <w:docPartPr>
        <w:name w:val="2ACB1AEB12EC46D0B035BBDD7F18A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DD9E2-E089-4693-BA9C-4C9D91088D68}"/>
      </w:docPartPr>
      <w:docPartBody>
        <w:p w:rsidR="00484718" w:rsidRDefault="0051339A">
          <w:pPr>
            <w:pStyle w:val="2ACB1AEB12EC46D0B035BBDD7F18A366"/>
          </w:pPr>
          <w:r w:rsidRPr="007175B9">
            <w:rPr>
              <w:rStyle w:val="Emphasis"/>
            </w:rPr>
            <w:t>School</w:t>
          </w:r>
        </w:p>
      </w:docPartBody>
    </w:docPart>
    <w:docPart>
      <w:docPartPr>
        <w:name w:val="7F77E0430D724F05930E86BA6054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BA31-6651-41E2-A556-19D4D068BBB1}"/>
      </w:docPartPr>
      <w:docPartBody>
        <w:p w:rsidR="00484718" w:rsidRDefault="0051339A">
          <w:pPr>
            <w:pStyle w:val="7F77E0430D724F05930E86BA60549BA6"/>
          </w:pPr>
          <w:r w:rsidRPr="00565B06">
            <w:t>Degree Title</w:t>
          </w:r>
        </w:p>
      </w:docPartBody>
    </w:docPart>
    <w:docPart>
      <w:docPartPr>
        <w:name w:val="DE3B93A8941D4859B5913C333A342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DD11A-1CCD-45D8-BFA6-0122FD80E800}"/>
      </w:docPartPr>
      <w:docPartBody>
        <w:p w:rsidR="00484718" w:rsidRDefault="0051339A">
          <w:pPr>
            <w:pStyle w:val="DE3B93A8941D4859B5913C333A342E63"/>
          </w:pPr>
          <w:r w:rsidRPr="00565B06">
            <w:t>Experience</w:t>
          </w:r>
        </w:p>
      </w:docPartBody>
    </w:docPart>
    <w:docPart>
      <w:docPartPr>
        <w:name w:val="DB65D61C59494A92A28BF9262CE8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6BAE2-AA95-4B33-8616-0238F242263C}"/>
      </w:docPartPr>
      <w:docPartBody>
        <w:p w:rsidR="00484718" w:rsidRDefault="0051339A">
          <w:pPr>
            <w:pStyle w:val="DB65D61C59494A92A28BF9262CE80253"/>
          </w:pPr>
          <w:r w:rsidRPr="00565B06">
            <w:t>Skills</w:t>
          </w:r>
        </w:p>
      </w:docPartBody>
    </w:docPart>
    <w:docPart>
      <w:docPartPr>
        <w:name w:val="6D6CB14713E444469E9254A714BCC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9789-B975-4F52-B120-DD4A7DE3773A}"/>
      </w:docPartPr>
      <w:docPartBody>
        <w:p w:rsidR="00484718" w:rsidRDefault="0051339A">
          <w:pPr>
            <w:pStyle w:val="6D6CB14713E444469E9254A714BCCBE6"/>
          </w:pPr>
          <w:r w:rsidRPr="00565B06">
            <w:t>Activities</w:t>
          </w:r>
        </w:p>
      </w:docPartBody>
    </w:docPart>
    <w:docPart>
      <w:docPartPr>
        <w:name w:val="0119AD4C52734D8FA6FD912C605A7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A8CE9-A8DC-4DCB-905F-98B66F84124D}"/>
      </w:docPartPr>
      <w:docPartBody>
        <w:p w:rsidR="00484718" w:rsidRDefault="00ED66A8" w:rsidP="00ED66A8">
          <w:pPr>
            <w:pStyle w:val="0119AD4C52734D8FA6FD912C605A7D00"/>
          </w:pPr>
          <w:r w:rsidRPr="00565B06">
            <w:t>Degree Title</w:t>
          </w:r>
        </w:p>
      </w:docPartBody>
    </w:docPart>
    <w:docPart>
      <w:docPartPr>
        <w:name w:val="04C387F8758048D98BC01554FB775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0398-BF2B-47FD-92B0-E23D53536A99}"/>
      </w:docPartPr>
      <w:docPartBody>
        <w:p w:rsidR="00000000" w:rsidRDefault="00CE7C2F" w:rsidP="00CE7C2F">
          <w:pPr>
            <w:pStyle w:val="04C387F8758048D98BC01554FB7757E8"/>
          </w:pPr>
          <w:r w:rsidRPr="009D0878">
            <w:t>Address</w:t>
          </w:r>
        </w:p>
      </w:docPartBody>
    </w:docPart>
    <w:docPart>
      <w:docPartPr>
        <w:name w:val="2438101A638749B0813845BE0C522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CCF6-297A-4F13-A5FE-1CD37ECBB778}"/>
      </w:docPartPr>
      <w:docPartBody>
        <w:p w:rsidR="00000000" w:rsidRDefault="00CE7C2F" w:rsidP="00CE7C2F">
          <w:pPr>
            <w:pStyle w:val="2438101A638749B0813845BE0C52215E"/>
          </w:pPr>
          <w:r w:rsidRPr="009D0878">
            <w:t>Phone</w:t>
          </w:r>
        </w:p>
      </w:docPartBody>
    </w:docPart>
    <w:docPart>
      <w:docPartPr>
        <w:name w:val="DFD832D11CE04D26BC441F56EF48E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DF0E6-1BF6-4054-867C-E137F29F9F7D}"/>
      </w:docPartPr>
      <w:docPartBody>
        <w:p w:rsidR="00000000" w:rsidRDefault="00CE7C2F" w:rsidP="00CE7C2F">
          <w:pPr>
            <w:pStyle w:val="DFD832D11CE04D26BC441F56EF48E6A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A8"/>
    <w:rsid w:val="00484718"/>
    <w:rsid w:val="004B7A9B"/>
    <w:rsid w:val="0051339A"/>
    <w:rsid w:val="00664BFB"/>
    <w:rsid w:val="00C17986"/>
    <w:rsid w:val="00CE7C2F"/>
    <w:rsid w:val="00ED66A8"/>
    <w:rsid w:val="00FB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2434EDD184D2D87ADB3B3A26DAFBB">
    <w:name w:val="5FC2434EDD184D2D87ADB3B3A26DAFBB"/>
  </w:style>
  <w:style w:type="paragraph" w:customStyle="1" w:styleId="236ADEDC62D847C79C802DBC1E601893">
    <w:name w:val="236ADEDC62D847C79C802DBC1E601893"/>
  </w:style>
  <w:style w:type="paragraph" w:customStyle="1" w:styleId="D1BFD923A5EF4327AEAB4809391A11E4">
    <w:name w:val="D1BFD923A5EF4327AEAB4809391A11E4"/>
  </w:style>
  <w:style w:type="paragraph" w:customStyle="1" w:styleId="49BEF0D62E8442B99DBC38540776958C">
    <w:name w:val="49BEF0D62E8442B99DBC38540776958C"/>
  </w:style>
  <w:style w:type="paragraph" w:customStyle="1" w:styleId="CAA78EF1FAE04E0B8D4E01BBE0AB5020">
    <w:name w:val="CAA78EF1FAE04E0B8D4E01BBE0AB5020"/>
  </w:style>
  <w:style w:type="paragraph" w:customStyle="1" w:styleId="C1D2F068D6D44B4DB3D33B481E680A56">
    <w:name w:val="C1D2F068D6D44B4DB3D33B481E680A56"/>
  </w:style>
  <w:style w:type="paragraph" w:customStyle="1" w:styleId="9B2B8F9DE58C43F19468AD6DDC954D04">
    <w:name w:val="9B2B8F9DE58C43F19468AD6DDC954D04"/>
  </w:style>
  <w:style w:type="paragraph" w:customStyle="1" w:styleId="BA38C33C44AE4920A835FABBE67387C2">
    <w:name w:val="BA38C33C44AE4920A835FABBE67387C2"/>
  </w:style>
  <w:style w:type="paragraph" w:customStyle="1" w:styleId="791BB793F7F049548EB21DB42BEE11A0">
    <w:name w:val="791BB793F7F049548EB21DB42BEE11A0"/>
  </w:style>
  <w:style w:type="paragraph" w:customStyle="1" w:styleId="2900A790529A4148A682741F20DBB06D">
    <w:name w:val="2900A790529A4148A682741F20DBB06D"/>
  </w:style>
  <w:style w:type="paragraph" w:customStyle="1" w:styleId="3B4DDBDBE40B41B688BBDA35F94CFD2E">
    <w:name w:val="3B4DDBDBE40B41B688BBDA35F94CFD2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ACB1AEB12EC46D0B035BBDD7F18A366">
    <w:name w:val="2ACB1AEB12EC46D0B035BBDD7F18A366"/>
  </w:style>
  <w:style w:type="paragraph" w:customStyle="1" w:styleId="4D8EFE14E9994C719573D06C3A56C6F6">
    <w:name w:val="4D8EFE14E9994C719573D06C3A56C6F6"/>
  </w:style>
  <w:style w:type="paragraph" w:customStyle="1" w:styleId="DEE39E78FCFF4082A2AFCED31AE242CB">
    <w:name w:val="DEE39E78FCFF4082A2AFCED31AE242CB"/>
  </w:style>
  <w:style w:type="paragraph" w:customStyle="1" w:styleId="F198888E75E24CF0BEA5768ED252EA9E">
    <w:name w:val="F198888E75E24CF0BEA5768ED252EA9E"/>
  </w:style>
  <w:style w:type="paragraph" w:customStyle="1" w:styleId="7F77E0430D724F05930E86BA60549BA6">
    <w:name w:val="7F77E0430D724F05930E86BA60549BA6"/>
  </w:style>
  <w:style w:type="paragraph" w:customStyle="1" w:styleId="2D07CEC843D94B778479BE9876E7AFDB">
    <w:name w:val="2D07CEC843D94B778479BE9876E7AFDB"/>
  </w:style>
  <w:style w:type="paragraph" w:customStyle="1" w:styleId="A344EA3E24554945AEBF91C10162DB29">
    <w:name w:val="A344EA3E24554945AEBF91C10162DB29"/>
  </w:style>
  <w:style w:type="paragraph" w:customStyle="1" w:styleId="F513B892C59249E8A7E3ACEB2B7733EB">
    <w:name w:val="F513B892C59249E8A7E3ACEB2B7733EB"/>
  </w:style>
  <w:style w:type="paragraph" w:customStyle="1" w:styleId="C46EB35C5C824AC2903149DD6C49255F">
    <w:name w:val="C46EB35C5C824AC2903149DD6C49255F"/>
  </w:style>
  <w:style w:type="paragraph" w:customStyle="1" w:styleId="DE3B93A8941D4859B5913C333A342E63">
    <w:name w:val="DE3B93A8941D4859B5913C333A342E63"/>
  </w:style>
  <w:style w:type="paragraph" w:customStyle="1" w:styleId="30F0410C63AE4C4BA7CEF90901762616">
    <w:name w:val="30F0410C63AE4C4BA7CEF90901762616"/>
  </w:style>
  <w:style w:type="paragraph" w:customStyle="1" w:styleId="66FFEF6BBAF44704890259DF17127647">
    <w:name w:val="66FFEF6BBAF44704890259DF17127647"/>
  </w:style>
  <w:style w:type="paragraph" w:customStyle="1" w:styleId="67A7579F434B4A9EA38BA94C41651605">
    <w:name w:val="67A7579F434B4A9EA38BA94C41651605"/>
  </w:style>
  <w:style w:type="paragraph" w:customStyle="1" w:styleId="AD2DCE290CD04F5DA4AEF78D45645D7E">
    <w:name w:val="AD2DCE290CD04F5DA4AEF78D45645D7E"/>
  </w:style>
  <w:style w:type="paragraph" w:customStyle="1" w:styleId="8CD50D59AB804AF8B58D414453DC964E">
    <w:name w:val="8CD50D59AB804AF8B58D414453DC964E"/>
  </w:style>
  <w:style w:type="paragraph" w:customStyle="1" w:styleId="FC362420F1A4405FBFF311485CD42DE0">
    <w:name w:val="FC362420F1A4405FBFF311485CD42DE0"/>
  </w:style>
  <w:style w:type="paragraph" w:customStyle="1" w:styleId="347CE8A1C0C446208C2C2B709644D0A8">
    <w:name w:val="347CE8A1C0C446208C2C2B709644D0A8"/>
  </w:style>
  <w:style w:type="paragraph" w:customStyle="1" w:styleId="7103B76E1153466F9BFB74F5EEC06D1C">
    <w:name w:val="7103B76E1153466F9BFB74F5EEC06D1C"/>
  </w:style>
  <w:style w:type="paragraph" w:customStyle="1" w:styleId="CB3B997BF23C419E8D322A55E2DFFD63">
    <w:name w:val="CB3B997BF23C419E8D322A55E2DFFD63"/>
  </w:style>
  <w:style w:type="paragraph" w:customStyle="1" w:styleId="8303B23725274121ACCE2749652806B4">
    <w:name w:val="8303B23725274121ACCE2749652806B4"/>
  </w:style>
  <w:style w:type="paragraph" w:customStyle="1" w:styleId="DB65D61C59494A92A28BF9262CE80253">
    <w:name w:val="DB65D61C59494A92A28BF9262CE80253"/>
  </w:style>
  <w:style w:type="paragraph" w:customStyle="1" w:styleId="86CC3DDBC35B463DA76C0A20A0CCE994">
    <w:name w:val="86CC3DDBC35B463DA76C0A20A0CCE994"/>
  </w:style>
  <w:style w:type="paragraph" w:customStyle="1" w:styleId="F49652E1D9CB41A4B75748BC6840E8AF">
    <w:name w:val="F49652E1D9CB41A4B75748BC6840E8AF"/>
  </w:style>
  <w:style w:type="paragraph" w:customStyle="1" w:styleId="8D349A2015564CAC8C11992A269CC962">
    <w:name w:val="8D349A2015564CAC8C11992A269CC962"/>
  </w:style>
  <w:style w:type="paragraph" w:customStyle="1" w:styleId="AD9169E356184B9B95731F88BB7A23BA">
    <w:name w:val="AD9169E356184B9B95731F88BB7A23BA"/>
  </w:style>
  <w:style w:type="paragraph" w:customStyle="1" w:styleId="DAB3A33CCD9446CBA229451007CD2ED0">
    <w:name w:val="DAB3A33CCD9446CBA229451007CD2ED0"/>
  </w:style>
  <w:style w:type="paragraph" w:customStyle="1" w:styleId="6D6CB14713E444469E9254A714BCCBE6">
    <w:name w:val="6D6CB14713E444469E9254A714BCCBE6"/>
  </w:style>
  <w:style w:type="paragraph" w:customStyle="1" w:styleId="4BECB6CFB78449889E4D3B032E87C037">
    <w:name w:val="4BECB6CFB78449889E4D3B032E87C037"/>
  </w:style>
  <w:style w:type="paragraph" w:customStyle="1" w:styleId="0119AD4C52734D8FA6FD912C605A7D00">
    <w:name w:val="0119AD4C52734D8FA6FD912C605A7D00"/>
    <w:rsid w:val="00ED66A8"/>
  </w:style>
  <w:style w:type="paragraph" w:customStyle="1" w:styleId="80B2ABAD78834A5D81C967FBD64D4B06">
    <w:name w:val="80B2ABAD78834A5D81C967FBD64D4B06"/>
    <w:rsid w:val="00ED66A8"/>
  </w:style>
  <w:style w:type="paragraph" w:customStyle="1" w:styleId="B792752D8253461BB784887FB09F16F4">
    <w:name w:val="B792752D8253461BB784887FB09F16F4"/>
    <w:rsid w:val="00CE7C2F"/>
  </w:style>
  <w:style w:type="paragraph" w:customStyle="1" w:styleId="383064A897FB49F2A149E37A07719187">
    <w:name w:val="383064A897FB49F2A149E37A07719187"/>
    <w:rsid w:val="00CE7C2F"/>
  </w:style>
  <w:style w:type="paragraph" w:customStyle="1" w:styleId="DAD2C9350460428A9D7F14D0CC25B89B">
    <w:name w:val="DAD2C9350460428A9D7F14D0CC25B89B"/>
    <w:rsid w:val="00CE7C2F"/>
  </w:style>
  <w:style w:type="paragraph" w:customStyle="1" w:styleId="04C387F8758048D98BC01554FB7757E8">
    <w:name w:val="04C387F8758048D98BC01554FB7757E8"/>
    <w:rsid w:val="00CE7C2F"/>
  </w:style>
  <w:style w:type="paragraph" w:customStyle="1" w:styleId="2438101A638749B0813845BE0C52215E">
    <w:name w:val="2438101A638749B0813845BE0C52215E"/>
    <w:rsid w:val="00CE7C2F"/>
  </w:style>
  <w:style w:type="paragraph" w:customStyle="1" w:styleId="DFD832D11CE04D26BC441F56EF48E6A3">
    <w:name w:val="DFD832D11CE04D26BC441F56EF48E6A3"/>
    <w:rsid w:val="00CE7C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Nawabgonj, Dhaka, Bangladesh</CompanyAddress>
  <CompanyPhone>+8801840655929</CompanyPhone>
  <CompanyFax/>
  <CompanyEmail>bandhangomes@gmail.com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2020-06-07T17:12:00Z</dcterms:created>
  <dcterms:modified xsi:type="dcterms:W3CDTF">2020-06-10T17:30:00Z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