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231"/>
        <w:tblW w:w="479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693"/>
        <w:gridCol w:w="3589"/>
      </w:tblGrid>
      <w:tr w:rsidR="007A0F44" w:rsidRPr="00565B06" w:rsidTr="00417529">
        <w:trPr>
          <w:trHeight w:hRule="exact" w:val="1517"/>
        </w:trPr>
        <w:tc>
          <w:tcPr>
            <w:tcW w:w="4693" w:type="dxa"/>
            <w:tcMar>
              <w:right w:w="144" w:type="dxa"/>
            </w:tcMar>
            <w:vAlign w:val="bottom"/>
          </w:tcPr>
          <w:p w:rsidR="007A0F44" w:rsidRPr="00565B06" w:rsidRDefault="00417529" w:rsidP="00417529">
            <w:pPr>
              <w:pStyle w:val="Title"/>
            </w:pPr>
            <w:r>
              <w:t>Simon</w:t>
            </w:r>
          </w:p>
          <w:p w:rsidR="007A0F44" w:rsidRPr="00565B06" w:rsidRDefault="00417529" w:rsidP="00417529">
            <w:pPr>
              <w:pStyle w:val="Subtitle"/>
            </w:pPr>
            <w:r>
              <w:t>avishek</w:t>
            </w:r>
          </w:p>
        </w:tc>
        <w:tc>
          <w:tcPr>
            <w:tcW w:w="3589" w:type="dxa"/>
            <w:tcMar>
              <w:left w:w="144" w:type="dxa"/>
            </w:tcMar>
            <w:vAlign w:val="bottom"/>
          </w:tcPr>
          <w:p w:rsidR="007A0F44" w:rsidRDefault="001F5E15" w:rsidP="00417529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D1BFD923A5EF4327AEAB4809391A11E4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417529">
                  <w:t>Farmgate, Dhaka, Bangladesh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5A2CA8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1F5E15" w:rsidP="00417529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49BEF0D62E8442B99DBC38540776958C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417529">
                  <w:t>+8801954225423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3FC649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Pr="00565B06" w:rsidRDefault="001F5E15" w:rsidP="00417529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CAA78EF1FAE04E0B8D4E01BBE0AB5020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417529">
                  <w:t>9simongomes@gmail.com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C7600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 w:rsidR="007A0F44">
              <w:t xml:space="preserve">   </w:t>
            </w:r>
          </w:p>
        </w:tc>
      </w:tr>
    </w:tbl>
    <w:tbl>
      <w:tblPr>
        <w:tblStyle w:val="PlainTable2"/>
        <w:tblW w:w="5558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48"/>
        <w:gridCol w:w="8856"/>
      </w:tblGrid>
      <w:tr w:rsidR="000E24AC" w:rsidRPr="00565B06" w:rsidTr="00417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6"/>
        </w:trPr>
        <w:tc>
          <w:tcPr>
            <w:tcW w:w="748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BD68CD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857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1F5E15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BA38C33C44AE4920A835FABBE67387C2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:rsidR="00A77B4D" w:rsidRPr="00565B06" w:rsidRDefault="00417529" w:rsidP="007850D1">
      <w:r>
        <w:t xml:space="preserve">To buildup dynamic career in the challenging field of business by having some of new experience, abilities, skills, and education in the in institution. 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25CC58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1F5E15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2900A790529A4148A682741F20DBB06D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Pr="00565B06" w:rsidRDefault="001F5E15" w:rsidP="00B47E1E">
      <w:pPr>
        <w:pStyle w:val="Heading2"/>
      </w:pPr>
      <w:sdt>
        <w:sdtPr>
          <w:alias w:val="Enter degree title 1:"/>
          <w:tag w:val="Enter degree title 1:"/>
          <w:id w:val="-1503204292"/>
          <w:placeholder>
            <w:docPart w:val="3B4DDBDBE40B41B688BBDA35F94CFD2E"/>
          </w:placeholder>
          <w:temporary/>
          <w:showingPlcHdr/>
          <w15:appearance w15:val="hidden"/>
        </w:sdtPr>
        <w:sdtEndPr/>
        <w:sdtContent>
          <w:r w:rsidR="007C0E0E" w:rsidRPr="00565B06">
            <w:t>Degree Title</w:t>
          </w:r>
        </w:sdtContent>
      </w:sdt>
      <w:r w:rsidR="007C0E0E" w:rsidRPr="00565B06">
        <w:t xml:space="preserve"> | </w:t>
      </w:r>
      <w:sdt>
        <w:sdtPr>
          <w:rPr>
            <w:rStyle w:val="Emphasis"/>
          </w:rPr>
          <w:alias w:val="Enter school 1:"/>
          <w:tag w:val="Enter school 1:"/>
          <w:id w:val="352003123"/>
          <w:placeholder>
            <w:docPart w:val="2ACB1AEB12EC46D0B035BBDD7F18A366"/>
          </w:placeholder>
          <w:temporary/>
          <w:showingPlcHdr/>
          <w15:appearance w15:val="hidden"/>
        </w:sdtPr>
        <w:sdtEndPr>
          <w:rPr>
            <w:rStyle w:val="DefaultParagraphFont"/>
            <w:iCs w:val="0"/>
            <w:color w:val="77448B" w:themeColor="accent1"/>
          </w:rPr>
        </w:sdtEndPr>
        <w:sdtContent>
          <w:r w:rsidR="007C0E0E" w:rsidRPr="007175B9">
            <w:rPr>
              <w:rStyle w:val="Emphasis"/>
            </w:rPr>
            <w:t>School</w:t>
          </w:r>
        </w:sdtContent>
      </w:sdt>
    </w:p>
    <w:p w:rsidR="00417529" w:rsidRDefault="00417529" w:rsidP="004F199F">
      <w:pPr>
        <w:pStyle w:val="Heading3"/>
      </w:pPr>
      <w:r>
        <w:t>sECONDARY sCHOOL CERTIFICATE (s.s.c)</w:t>
      </w:r>
    </w:p>
    <w:p w:rsidR="007C0E0E" w:rsidRDefault="00417529" w:rsidP="004F199F">
      <w:pPr>
        <w:pStyle w:val="Heading3"/>
      </w:pPr>
      <w:r>
        <w:t>School            :</w:t>
      </w:r>
      <w:r w:rsidR="00580865">
        <w:t xml:space="preserve">          </w:t>
      </w:r>
      <w:r>
        <w:t xml:space="preserve">BANOPHUL ADIBASHI GREEN HART COLLAGE </w:t>
      </w:r>
    </w:p>
    <w:p w:rsidR="00417529" w:rsidRPr="00565B06" w:rsidRDefault="00417529" w:rsidP="004F199F">
      <w:pPr>
        <w:pStyle w:val="Heading3"/>
      </w:pPr>
      <w:r>
        <w:t>g.p.a                 :          4.00</w:t>
      </w:r>
    </w:p>
    <w:p w:rsidR="00417529" w:rsidRDefault="00417529" w:rsidP="007850D1">
      <w:r>
        <w:t xml:space="preserve">Group                  :           Commerce/Business studies </w:t>
      </w:r>
    </w:p>
    <w:p w:rsidR="000E24AC" w:rsidRDefault="00417529" w:rsidP="007850D1">
      <w:r>
        <w:t xml:space="preserve">Passing year       :           2015    </w:t>
      </w:r>
    </w:p>
    <w:p w:rsidR="00417529" w:rsidRPr="00565B06" w:rsidRDefault="00417529" w:rsidP="007850D1"/>
    <w:p w:rsidR="007C0E0E" w:rsidRPr="00565B06" w:rsidRDefault="001F5E15" w:rsidP="00B47E1E">
      <w:pPr>
        <w:pStyle w:val="Heading2"/>
      </w:pPr>
      <w:sdt>
        <w:sdtPr>
          <w:alias w:val="Enter degree title 2:"/>
          <w:tag w:val="Enter degree title 2:"/>
          <w:id w:val="1190800080"/>
          <w:placeholder>
            <w:docPart w:val="7F77E0430D724F05930E86BA60549BA6"/>
          </w:placeholder>
          <w:temporary/>
          <w:showingPlcHdr/>
          <w15:appearance w15:val="hidden"/>
        </w:sdtPr>
        <w:sdtEndPr/>
        <w:sdtContent>
          <w:r w:rsidR="007C0E0E" w:rsidRPr="00565B06">
            <w:t>Degree Title</w:t>
          </w:r>
        </w:sdtContent>
      </w:sdt>
      <w:r w:rsidR="007C0E0E" w:rsidRPr="00565B06">
        <w:t xml:space="preserve"> | </w:t>
      </w:r>
      <w:r w:rsidR="00580865">
        <w:rPr>
          <w:rStyle w:val="Emphasis"/>
        </w:rPr>
        <w:t>Collage</w:t>
      </w:r>
    </w:p>
    <w:p w:rsidR="007C0E0E" w:rsidRPr="00565B06" w:rsidRDefault="00417529" w:rsidP="004F199F">
      <w:pPr>
        <w:pStyle w:val="Heading3"/>
      </w:pPr>
      <w:r>
        <w:t>hIGHER SECONDARY CERTIFICATE (H.H.C)</w:t>
      </w:r>
    </w:p>
    <w:p w:rsidR="007C0E0E" w:rsidRDefault="00580865" w:rsidP="007C0E0E">
      <w:r>
        <w:t>Collage</w:t>
      </w:r>
      <w:r w:rsidR="00417529">
        <w:t xml:space="preserve">               : </w:t>
      </w:r>
      <w:r>
        <w:t xml:space="preserve">           </w:t>
      </w:r>
      <w:r w:rsidR="00417529">
        <w:t xml:space="preserve">Saint Joseph Higher Secondary School and </w:t>
      </w:r>
      <w:r>
        <w:t>Collage</w:t>
      </w:r>
    </w:p>
    <w:p w:rsidR="00580865" w:rsidRDefault="00580865" w:rsidP="007C0E0E">
      <w:r>
        <w:t>G.P.A                   :            3.50</w:t>
      </w:r>
    </w:p>
    <w:p w:rsidR="00580865" w:rsidRDefault="00580865" w:rsidP="007C0E0E">
      <w:r>
        <w:t>Group                  :           Commerce/Business studies.</w:t>
      </w:r>
    </w:p>
    <w:p w:rsidR="00580865" w:rsidRDefault="00580865" w:rsidP="007C0E0E">
      <w:r>
        <w:t>Passing year       :           2017</w:t>
      </w:r>
    </w:p>
    <w:p w:rsidR="00580865" w:rsidRPr="00565B06" w:rsidRDefault="00580865" w:rsidP="00580865"/>
    <w:p w:rsidR="00580865" w:rsidRDefault="00580865" w:rsidP="00580865">
      <w:pPr>
        <w:pStyle w:val="Heading2"/>
        <w:rPr>
          <w:rStyle w:val="Emphasis"/>
        </w:rPr>
      </w:pPr>
      <w:sdt>
        <w:sdtPr>
          <w:alias w:val="Enter degree title 2:"/>
          <w:tag w:val="Enter degree title 2:"/>
          <w:id w:val="-1980305214"/>
          <w:placeholder>
            <w:docPart w:val="0119AD4C52734D8FA6FD912C605A7D00"/>
          </w:placeholder>
          <w:temporary/>
          <w:showingPlcHdr/>
          <w15:appearance w15:val="hidden"/>
        </w:sdtPr>
        <w:sdtContent>
          <w:r w:rsidRPr="00565B06">
            <w:t>Degree Title</w:t>
          </w:r>
        </w:sdtContent>
      </w:sdt>
      <w:r w:rsidRPr="00565B06">
        <w:t xml:space="preserve"> | </w:t>
      </w:r>
      <w:r>
        <w:rPr>
          <w:rStyle w:val="Emphasis"/>
        </w:rPr>
        <w:t>University</w:t>
      </w:r>
    </w:p>
    <w:p w:rsidR="00580865" w:rsidRPr="00565B06" w:rsidRDefault="00580865" w:rsidP="00580865">
      <w:pPr>
        <w:pStyle w:val="Heading2"/>
      </w:pPr>
      <w:r>
        <w:rPr>
          <w:rStyle w:val="Emphasis"/>
        </w:rPr>
        <w:t>Diploma</w:t>
      </w:r>
    </w:p>
    <w:p w:rsidR="00580865" w:rsidRDefault="00580865" w:rsidP="00580865">
      <w:r>
        <w:t xml:space="preserve">University </w:t>
      </w:r>
      <w:r>
        <w:t xml:space="preserve">          :            </w:t>
      </w:r>
      <w:r>
        <w:t xml:space="preserve">Daffodil International Academy </w:t>
      </w:r>
    </w:p>
    <w:p w:rsidR="00580865" w:rsidRDefault="00580865" w:rsidP="00580865">
      <w:r>
        <w:t xml:space="preserve">G.P.A                   :            </w:t>
      </w:r>
      <w:r>
        <w:t>N/A</w:t>
      </w:r>
    </w:p>
    <w:p w:rsidR="00580865" w:rsidRDefault="00580865" w:rsidP="00580865">
      <w:r>
        <w:t xml:space="preserve">Group                  :           </w:t>
      </w:r>
      <w:r>
        <w:t xml:space="preserve">BSC HONS IN IT </w:t>
      </w:r>
    </w:p>
    <w:p w:rsidR="00580865" w:rsidRPr="00565B06" w:rsidRDefault="00580865" w:rsidP="00580865">
      <w:r>
        <w:t xml:space="preserve">Passing year       :           </w:t>
      </w:r>
      <w:r>
        <w:t>N/A</w:t>
      </w:r>
    </w:p>
    <w:p w:rsidR="00580865" w:rsidRPr="00565B06" w:rsidRDefault="00580865" w:rsidP="007C0E0E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A0C48D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1F5E15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DE3B93A8941D4859B5913C333A342E63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E088C" w:rsidRPr="00565B06" w:rsidRDefault="00580865" w:rsidP="005E088C">
      <w:r>
        <w:t>N/A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073378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1F5E15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DB65D61C59494A92A28BF9262CE80253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143224" w:rsidRPr="00565B06" w:rsidRDefault="00580865" w:rsidP="00565B06">
            <w:pPr>
              <w:pStyle w:val="ListBullet"/>
              <w:spacing w:after="80"/>
            </w:pPr>
            <w:r>
              <w:t xml:space="preserve">I Can operate windows and linax system </w:t>
            </w:r>
          </w:p>
          <w:p w:rsidR="00316CE4" w:rsidRPr="00565B06" w:rsidRDefault="00580865" w:rsidP="00316CE4">
            <w:pPr>
              <w:pStyle w:val="ListBullet"/>
              <w:spacing w:after="80"/>
            </w:pPr>
            <w:r>
              <w:t xml:space="preserve">A graphics designer </w:t>
            </w:r>
          </w:p>
        </w:tc>
        <w:tc>
          <w:tcPr>
            <w:tcW w:w="4320" w:type="dxa"/>
            <w:tcMar>
              <w:left w:w="576" w:type="dxa"/>
            </w:tcMar>
          </w:tcPr>
          <w:p w:rsidR="00143224" w:rsidRPr="00565B06" w:rsidRDefault="00580865" w:rsidP="00565B06">
            <w:pPr>
              <w:pStyle w:val="ListBullet"/>
              <w:spacing w:after="80"/>
            </w:pPr>
            <w:r>
              <w:t>A programmer</w:t>
            </w:r>
          </w:p>
          <w:p w:rsidR="00F904FC" w:rsidRPr="00565B06" w:rsidRDefault="00580865" w:rsidP="00565B06">
            <w:pPr>
              <w:pStyle w:val="ListBullet"/>
              <w:spacing w:after="80"/>
            </w:pPr>
            <w:r>
              <w:t>A Freelancer</w:t>
            </w:r>
          </w:p>
          <w:p w:rsidR="00F904FC" w:rsidRPr="00565B06" w:rsidRDefault="00F904FC" w:rsidP="00580865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019A76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565B06" w:rsidRDefault="001F5E15" w:rsidP="00AD6216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6D6CB14713E444469E9254A714BCCBE6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565B06">
                  <w:t>Activities</w:t>
                </w:r>
              </w:sdtContent>
            </w:sdt>
          </w:p>
        </w:tc>
      </w:tr>
    </w:tbl>
    <w:p w:rsidR="00580865" w:rsidRDefault="00580865" w:rsidP="00316CE4">
      <w:r>
        <w:t>Basically I am PHP programmer but I did so many works on freelance.com also I did work for notre dame university Bangladesh for banner’s and logos and other staff.</w:t>
      </w:r>
    </w:p>
    <w:p w:rsidR="00580865" w:rsidRDefault="00580865" w:rsidP="00316CE4"/>
    <w:p w:rsidR="00580865" w:rsidRPr="00565B06" w:rsidRDefault="00580865" w:rsidP="00316CE4">
      <w:r>
        <w:t xml:space="preserve">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580865" w:rsidRPr="00565B06" w:rsidTr="003B1749">
        <w:tc>
          <w:tcPr>
            <w:tcW w:w="725" w:type="dxa"/>
            <w:tcMar>
              <w:right w:w="216" w:type="dxa"/>
            </w:tcMar>
            <w:vAlign w:val="bottom"/>
          </w:tcPr>
          <w:p w:rsidR="00580865" w:rsidRPr="00565B06" w:rsidRDefault="00580865" w:rsidP="003B1749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BC103D9" wp14:editId="16BD95F8">
                      <wp:extent cx="274320" cy="274320"/>
                      <wp:effectExtent l="0" t="0" r="0" b="0"/>
                      <wp:docPr id="2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62521A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YwwxAAANF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580865" w:rsidRPr="00565B06" w:rsidRDefault="00580865" w:rsidP="003B1749">
            <w:pPr>
              <w:pStyle w:val="Heading1"/>
              <w:outlineLvl w:val="0"/>
            </w:pPr>
            <w:r>
              <w:t xml:space="preserve">Personal details </w:t>
            </w:r>
          </w:p>
        </w:tc>
      </w:tr>
    </w:tbl>
    <w:p w:rsidR="007A0F44" w:rsidRDefault="007A0F44" w:rsidP="00316CE4"/>
    <w:p w:rsidR="00580865" w:rsidRDefault="00843DCF" w:rsidP="00316CE4">
      <w:r>
        <w:t>Father’s Name              :           Arun Gomes</w:t>
      </w:r>
    </w:p>
    <w:p w:rsidR="00843DCF" w:rsidRDefault="00843DCF" w:rsidP="00316CE4">
      <w:r>
        <w:t xml:space="preserve">Father’s occupation     :          chef </w:t>
      </w:r>
    </w:p>
    <w:p w:rsidR="00843DCF" w:rsidRDefault="00843DCF" w:rsidP="00316CE4">
      <w:r>
        <w:t>Mother’s Name            :           Sheuly gomes</w:t>
      </w:r>
    </w:p>
    <w:p w:rsidR="00843DCF" w:rsidRDefault="00843DCF" w:rsidP="00316CE4">
      <w:r>
        <w:t>Mother’s occupation   :           House wife</w:t>
      </w:r>
    </w:p>
    <w:p w:rsidR="00843DCF" w:rsidRDefault="00843DCF" w:rsidP="00316CE4">
      <w:r>
        <w:t>Blood Group                  :           O+</w:t>
      </w:r>
    </w:p>
    <w:p w:rsidR="00843DCF" w:rsidRDefault="00843DCF" w:rsidP="00316CE4">
      <w:r>
        <w:t>Nationality                     :          Bangladeshi</w:t>
      </w:r>
      <w:bookmarkStart w:id="0" w:name="_GoBack"/>
      <w:bookmarkEnd w:id="0"/>
    </w:p>
    <w:p w:rsidR="00843DCF" w:rsidRPr="00565B06" w:rsidRDefault="00843DCF" w:rsidP="00316CE4"/>
    <w:sectPr w:rsidR="00843DCF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E15" w:rsidRDefault="001F5E15" w:rsidP="00F534FB">
      <w:pPr>
        <w:spacing w:after="0"/>
      </w:pPr>
      <w:r>
        <w:separator/>
      </w:r>
    </w:p>
  </w:endnote>
  <w:endnote w:type="continuationSeparator" w:id="0">
    <w:p w:rsidR="001F5E15" w:rsidRDefault="001F5E15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E15" w:rsidRDefault="001F5E15" w:rsidP="00F534FB">
      <w:pPr>
        <w:spacing w:after="0"/>
      </w:pPr>
      <w:r>
        <w:separator/>
      </w:r>
    </w:p>
  </w:footnote>
  <w:footnote w:type="continuationSeparator" w:id="0">
    <w:p w:rsidR="001F5E15" w:rsidRDefault="001F5E15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AB5AF2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29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1F5E15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17529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0865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3DCF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0065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meBABA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1BFD923A5EF4327AEAB4809391A1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9E61C-2954-44BE-9E1A-C4786CBBB5B3}"/>
      </w:docPartPr>
      <w:docPartBody>
        <w:p w:rsidR="00000000" w:rsidRDefault="0051339A">
          <w:pPr>
            <w:pStyle w:val="D1BFD923A5EF4327AEAB4809391A11E4"/>
          </w:pPr>
          <w:r w:rsidRPr="009D0878">
            <w:t>Address</w:t>
          </w:r>
        </w:p>
      </w:docPartBody>
    </w:docPart>
    <w:docPart>
      <w:docPartPr>
        <w:name w:val="49BEF0D62E8442B99DBC385407769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75F72-71B5-4E73-A8DA-78B9EDE9DE6B}"/>
      </w:docPartPr>
      <w:docPartBody>
        <w:p w:rsidR="00000000" w:rsidRDefault="0051339A">
          <w:pPr>
            <w:pStyle w:val="49BEF0D62E8442B99DBC38540776958C"/>
          </w:pPr>
          <w:r w:rsidRPr="009D0878">
            <w:t>Phone</w:t>
          </w:r>
        </w:p>
      </w:docPartBody>
    </w:docPart>
    <w:docPart>
      <w:docPartPr>
        <w:name w:val="CAA78EF1FAE04E0B8D4E01BBE0AB5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FDCB9-FFA0-48D4-9C21-C419F4546673}"/>
      </w:docPartPr>
      <w:docPartBody>
        <w:p w:rsidR="00000000" w:rsidRDefault="0051339A">
          <w:pPr>
            <w:pStyle w:val="CAA78EF1FAE04E0B8D4E01BBE0AB5020"/>
          </w:pPr>
          <w:r w:rsidRPr="009D0878">
            <w:t>Email</w:t>
          </w:r>
        </w:p>
      </w:docPartBody>
    </w:docPart>
    <w:docPart>
      <w:docPartPr>
        <w:name w:val="BA38C33C44AE4920A835FABBE6738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E0AF8-4095-4DF7-8132-DB38583BA289}"/>
      </w:docPartPr>
      <w:docPartBody>
        <w:p w:rsidR="00000000" w:rsidRDefault="0051339A">
          <w:pPr>
            <w:pStyle w:val="BA38C33C44AE4920A835FABBE67387C2"/>
          </w:pPr>
          <w:r w:rsidRPr="00D85CA4">
            <w:t>Objective</w:t>
          </w:r>
        </w:p>
      </w:docPartBody>
    </w:docPart>
    <w:docPart>
      <w:docPartPr>
        <w:name w:val="2900A790529A4148A682741F20DBB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D4C71-E1E7-4A55-BEC4-A15EF4590014}"/>
      </w:docPartPr>
      <w:docPartBody>
        <w:p w:rsidR="00000000" w:rsidRDefault="0051339A">
          <w:pPr>
            <w:pStyle w:val="2900A790529A4148A682741F20DBB06D"/>
          </w:pPr>
          <w:r w:rsidRPr="00565B06">
            <w:t>Education</w:t>
          </w:r>
        </w:p>
      </w:docPartBody>
    </w:docPart>
    <w:docPart>
      <w:docPartPr>
        <w:name w:val="3B4DDBDBE40B41B688BBDA35F94CF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6B253-789E-4A54-AA7D-34C93264F9E2}"/>
      </w:docPartPr>
      <w:docPartBody>
        <w:p w:rsidR="00000000" w:rsidRDefault="0051339A">
          <w:pPr>
            <w:pStyle w:val="3B4DDBDBE40B41B688BBDA35F94CFD2E"/>
          </w:pPr>
          <w:r w:rsidRPr="00565B06">
            <w:t>Degree Title</w:t>
          </w:r>
        </w:p>
      </w:docPartBody>
    </w:docPart>
    <w:docPart>
      <w:docPartPr>
        <w:name w:val="2ACB1AEB12EC46D0B035BBDD7F18A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DD9E2-E089-4693-BA9C-4C9D91088D68}"/>
      </w:docPartPr>
      <w:docPartBody>
        <w:p w:rsidR="00000000" w:rsidRDefault="0051339A">
          <w:pPr>
            <w:pStyle w:val="2ACB1AEB12EC46D0B035BBDD7F18A366"/>
          </w:pPr>
          <w:r w:rsidRPr="007175B9">
            <w:rPr>
              <w:rStyle w:val="Emphasis"/>
            </w:rPr>
            <w:t>School</w:t>
          </w:r>
        </w:p>
      </w:docPartBody>
    </w:docPart>
    <w:docPart>
      <w:docPartPr>
        <w:name w:val="7F77E0430D724F05930E86BA6054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2BA31-6651-41E2-A556-19D4D068BBB1}"/>
      </w:docPartPr>
      <w:docPartBody>
        <w:p w:rsidR="00000000" w:rsidRDefault="0051339A">
          <w:pPr>
            <w:pStyle w:val="7F77E0430D724F05930E86BA60549BA6"/>
          </w:pPr>
          <w:r w:rsidRPr="00565B06">
            <w:t>Degree Title</w:t>
          </w:r>
        </w:p>
      </w:docPartBody>
    </w:docPart>
    <w:docPart>
      <w:docPartPr>
        <w:name w:val="DE3B93A8941D4859B5913C333A342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DD11A-1CCD-45D8-BFA6-0122FD80E800}"/>
      </w:docPartPr>
      <w:docPartBody>
        <w:p w:rsidR="00000000" w:rsidRDefault="0051339A">
          <w:pPr>
            <w:pStyle w:val="DE3B93A8941D4859B5913C333A342E63"/>
          </w:pPr>
          <w:r w:rsidRPr="00565B06">
            <w:t>Experience</w:t>
          </w:r>
        </w:p>
      </w:docPartBody>
    </w:docPart>
    <w:docPart>
      <w:docPartPr>
        <w:name w:val="DB65D61C59494A92A28BF9262CE80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6BAE2-AA95-4B33-8616-0238F242263C}"/>
      </w:docPartPr>
      <w:docPartBody>
        <w:p w:rsidR="00000000" w:rsidRDefault="0051339A">
          <w:pPr>
            <w:pStyle w:val="DB65D61C59494A92A28BF9262CE80253"/>
          </w:pPr>
          <w:r w:rsidRPr="00565B06">
            <w:t>Skills</w:t>
          </w:r>
        </w:p>
      </w:docPartBody>
    </w:docPart>
    <w:docPart>
      <w:docPartPr>
        <w:name w:val="6D6CB14713E444469E9254A714BCC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69789-B975-4F52-B120-DD4A7DE3773A}"/>
      </w:docPartPr>
      <w:docPartBody>
        <w:p w:rsidR="00000000" w:rsidRDefault="0051339A">
          <w:pPr>
            <w:pStyle w:val="6D6CB14713E444469E9254A714BCCBE6"/>
          </w:pPr>
          <w:r w:rsidRPr="00565B06">
            <w:t>Activities</w:t>
          </w:r>
        </w:p>
      </w:docPartBody>
    </w:docPart>
    <w:docPart>
      <w:docPartPr>
        <w:name w:val="0119AD4C52734D8FA6FD912C605A7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A8CE9-A8DC-4DCB-905F-98B66F84124D}"/>
      </w:docPartPr>
      <w:docPartBody>
        <w:p w:rsidR="00000000" w:rsidRDefault="00ED66A8" w:rsidP="00ED66A8">
          <w:pPr>
            <w:pStyle w:val="0119AD4C52734D8FA6FD912C605A7D00"/>
          </w:pPr>
          <w:r w:rsidRPr="00565B06">
            <w:t>Degree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A8"/>
    <w:rsid w:val="0051339A"/>
    <w:rsid w:val="00ED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C2434EDD184D2D87ADB3B3A26DAFBB">
    <w:name w:val="5FC2434EDD184D2D87ADB3B3A26DAFBB"/>
  </w:style>
  <w:style w:type="paragraph" w:customStyle="1" w:styleId="236ADEDC62D847C79C802DBC1E601893">
    <w:name w:val="236ADEDC62D847C79C802DBC1E601893"/>
  </w:style>
  <w:style w:type="paragraph" w:customStyle="1" w:styleId="D1BFD923A5EF4327AEAB4809391A11E4">
    <w:name w:val="D1BFD923A5EF4327AEAB4809391A11E4"/>
  </w:style>
  <w:style w:type="paragraph" w:customStyle="1" w:styleId="49BEF0D62E8442B99DBC38540776958C">
    <w:name w:val="49BEF0D62E8442B99DBC38540776958C"/>
  </w:style>
  <w:style w:type="paragraph" w:customStyle="1" w:styleId="CAA78EF1FAE04E0B8D4E01BBE0AB5020">
    <w:name w:val="CAA78EF1FAE04E0B8D4E01BBE0AB5020"/>
  </w:style>
  <w:style w:type="paragraph" w:customStyle="1" w:styleId="C1D2F068D6D44B4DB3D33B481E680A56">
    <w:name w:val="C1D2F068D6D44B4DB3D33B481E680A56"/>
  </w:style>
  <w:style w:type="paragraph" w:customStyle="1" w:styleId="9B2B8F9DE58C43F19468AD6DDC954D04">
    <w:name w:val="9B2B8F9DE58C43F19468AD6DDC954D04"/>
  </w:style>
  <w:style w:type="paragraph" w:customStyle="1" w:styleId="BA38C33C44AE4920A835FABBE67387C2">
    <w:name w:val="BA38C33C44AE4920A835FABBE67387C2"/>
  </w:style>
  <w:style w:type="paragraph" w:customStyle="1" w:styleId="791BB793F7F049548EB21DB42BEE11A0">
    <w:name w:val="791BB793F7F049548EB21DB42BEE11A0"/>
  </w:style>
  <w:style w:type="paragraph" w:customStyle="1" w:styleId="2900A790529A4148A682741F20DBB06D">
    <w:name w:val="2900A790529A4148A682741F20DBB06D"/>
  </w:style>
  <w:style w:type="paragraph" w:customStyle="1" w:styleId="3B4DDBDBE40B41B688BBDA35F94CFD2E">
    <w:name w:val="3B4DDBDBE40B41B688BBDA35F94CFD2E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2ACB1AEB12EC46D0B035BBDD7F18A366">
    <w:name w:val="2ACB1AEB12EC46D0B035BBDD7F18A366"/>
  </w:style>
  <w:style w:type="paragraph" w:customStyle="1" w:styleId="4D8EFE14E9994C719573D06C3A56C6F6">
    <w:name w:val="4D8EFE14E9994C719573D06C3A56C6F6"/>
  </w:style>
  <w:style w:type="paragraph" w:customStyle="1" w:styleId="DEE39E78FCFF4082A2AFCED31AE242CB">
    <w:name w:val="DEE39E78FCFF4082A2AFCED31AE242CB"/>
  </w:style>
  <w:style w:type="paragraph" w:customStyle="1" w:styleId="F198888E75E24CF0BEA5768ED252EA9E">
    <w:name w:val="F198888E75E24CF0BEA5768ED252EA9E"/>
  </w:style>
  <w:style w:type="paragraph" w:customStyle="1" w:styleId="7F77E0430D724F05930E86BA60549BA6">
    <w:name w:val="7F77E0430D724F05930E86BA60549BA6"/>
  </w:style>
  <w:style w:type="paragraph" w:customStyle="1" w:styleId="2D07CEC843D94B778479BE9876E7AFDB">
    <w:name w:val="2D07CEC843D94B778479BE9876E7AFDB"/>
  </w:style>
  <w:style w:type="paragraph" w:customStyle="1" w:styleId="A344EA3E24554945AEBF91C10162DB29">
    <w:name w:val="A344EA3E24554945AEBF91C10162DB29"/>
  </w:style>
  <w:style w:type="paragraph" w:customStyle="1" w:styleId="F513B892C59249E8A7E3ACEB2B7733EB">
    <w:name w:val="F513B892C59249E8A7E3ACEB2B7733EB"/>
  </w:style>
  <w:style w:type="paragraph" w:customStyle="1" w:styleId="C46EB35C5C824AC2903149DD6C49255F">
    <w:name w:val="C46EB35C5C824AC2903149DD6C49255F"/>
  </w:style>
  <w:style w:type="paragraph" w:customStyle="1" w:styleId="DE3B93A8941D4859B5913C333A342E63">
    <w:name w:val="DE3B93A8941D4859B5913C333A342E63"/>
  </w:style>
  <w:style w:type="paragraph" w:customStyle="1" w:styleId="30F0410C63AE4C4BA7CEF90901762616">
    <w:name w:val="30F0410C63AE4C4BA7CEF90901762616"/>
  </w:style>
  <w:style w:type="paragraph" w:customStyle="1" w:styleId="66FFEF6BBAF44704890259DF17127647">
    <w:name w:val="66FFEF6BBAF44704890259DF17127647"/>
  </w:style>
  <w:style w:type="paragraph" w:customStyle="1" w:styleId="67A7579F434B4A9EA38BA94C41651605">
    <w:name w:val="67A7579F434B4A9EA38BA94C41651605"/>
  </w:style>
  <w:style w:type="paragraph" w:customStyle="1" w:styleId="AD2DCE290CD04F5DA4AEF78D45645D7E">
    <w:name w:val="AD2DCE290CD04F5DA4AEF78D45645D7E"/>
  </w:style>
  <w:style w:type="paragraph" w:customStyle="1" w:styleId="8CD50D59AB804AF8B58D414453DC964E">
    <w:name w:val="8CD50D59AB804AF8B58D414453DC964E"/>
  </w:style>
  <w:style w:type="paragraph" w:customStyle="1" w:styleId="FC362420F1A4405FBFF311485CD42DE0">
    <w:name w:val="FC362420F1A4405FBFF311485CD42DE0"/>
  </w:style>
  <w:style w:type="paragraph" w:customStyle="1" w:styleId="347CE8A1C0C446208C2C2B709644D0A8">
    <w:name w:val="347CE8A1C0C446208C2C2B709644D0A8"/>
  </w:style>
  <w:style w:type="paragraph" w:customStyle="1" w:styleId="7103B76E1153466F9BFB74F5EEC06D1C">
    <w:name w:val="7103B76E1153466F9BFB74F5EEC06D1C"/>
  </w:style>
  <w:style w:type="paragraph" w:customStyle="1" w:styleId="CB3B997BF23C419E8D322A55E2DFFD63">
    <w:name w:val="CB3B997BF23C419E8D322A55E2DFFD63"/>
  </w:style>
  <w:style w:type="paragraph" w:customStyle="1" w:styleId="8303B23725274121ACCE2749652806B4">
    <w:name w:val="8303B23725274121ACCE2749652806B4"/>
  </w:style>
  <w:style w:type="paragraph" w:customStyle="1" w:styleId="DB65D61C59494A92A28BF9262CE80253">
    <w:name w:val="DB65D61C59494A92A28BF9262CE80253"/>
  </w:style>
  <w:style w:type="paragraph" w:customStyle="1" w:styleId="86CC3DDBC35B463DA76C0A20A0CCE994">
    <w:name w:val="86CC3DDBC35B463DA76C0A20A0CCE994"/>
  </w:style>
  <w:style w:type="paragraph" w:customStyle="1" w:styleId="F49652E1D9CB41A4B75748BC6840E8AF">
    <w:name w:val="F49652E1D9CB41A4B75748BC6840E8AF"/>
  </w:style>
  <w:style w:type="paragraph" w:customStyle="1" w:styleId="8D349A2015564CAC8C11992A269CC962">
    <w:name w:val="8D349A2015564CAC8C11992A269CC962"/>
  </w:style>
  <w:style w:type="paragraph" w:customStyle="1" w:styleId="AD9169E356184B9B95731F88BB7A23BA">
    <w:name w:val="AD9169E356184B9B95731F88BB7A23BA"/>
  </w:style>
  <w:style w:type="paragraph" w:customStyle="1" w:styleId="DAB3A33CCD9446CBA229451007CD2ED0">
    <w:name w:val="DAB3A33CCD9446CBA229451007CD2ED0"/>
  </w:style>
  <w:style w:type="paragraph" w:customStyle="1" w:styleId="6D6CB14713E444469E9254A714BCCBE6">
    <w:name w:val="6D6CB14713E444469E9254A714BCCBE6"/>
  </w:style>
  <w:style w:type="paragraph" w:customStyle="1" w:styleId="4BECB6CFB78449889E4D3B032E87C037">
    <w:name w:val="4BECB6CFB78449889E4D3B032E87C037"/>
  </w:style>
  <w:style w:type="paragraph" w:customStyle="1" w:styleId="0119AD4C52734D8FA6FD912C605A7D00">
    <w:name w:val="0119AD4C52734D8FA6FD912C605A7D00"/>
    <w:rsid w:val="00ED66A8"/>
  </w:style>
  <w:style w:type="paragraph" w:customStyle="1" w:styleId="80B2ABAD78834A5D81C967FBD64D4B06">
    <w:name w:val="80B2ABAD78834A5D81C967FBD64D4B06"/>
    <w:rsid w:val="00ED66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Farmgate, Dhaka, Bangladesh</CompanyAddress>
  <CompanyPhone>+8801954225423</CompanyPhone>
  <CompanyFax/>
  <CompanyEmail>9simongomes@gmail.com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2020-03-05T04:15:00Z</dcterms:created>
  <dcterms:modified xsi:type="dcterms:W3CDTF">2020-03-05T04:40:00Z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